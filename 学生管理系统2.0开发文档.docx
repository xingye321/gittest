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学生管理系统2.0开发文档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2018-09-03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文件命名规则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index.php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首页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head.php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页脚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leftment.php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左菜单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学生信息录入页面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student-list.php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学生列表页面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student-save.php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学生信息保存页面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student-del.php 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学生信息删除页面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student-update.php</w:t>
      </w:r>
      <w:r>
        <w:rPr>
          <w:rFonts w:hint="eastAsia"/>
          <w:sz w:val="30"/>
          <w:szCs w:val="30"/>
          <w:lang w:val="en-US" w:eastAsia="zh-CN"/>
        </w:rPr>
        <w:tab/>
        <w:t/>
      </w:r>
      <w:r>
        <w:rPr>
          <w:rFonts w:hint="eastAsia"/>
          <w:sz w:val="30"/>
          <w:szCs w:val="30"/>
          <w:lang w:val="en-US" w:eastAsia="zh-CN"/>
        </w:rPr>
        <w:tab/>
        <w:t>学生信息修改页面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班级信息录入页面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kecheng-input.php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课程信息录入页面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CA8D5"/>
    <w:multiLevelType w:val="singleLevel"/>
    <w:tmpl w:val="667CA8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01D25"/>
    <w:rsid w:val="05BC74F0"/>
    <w:rsid w:val="08EB0960"/>
    <w:rsid w:val="16401D25"/>
    <w:rsid w:val="1F9A004F"/>
    <w:rsid w:val="242C6DCB"/>
    <w:rsid w:val="2E691271"/>
    <w:rsid w:val="366B5544"/>
    <w:rsid w:val="3C0E2326"/>
    <w:rsid w:val="5CC4793D"/>
    <w:rsid w:val="65621230"/>
    <w:rsid w:val="6D535020"/>
    <w:rsid w:val="77315574"/>
    <w:rsid w:val="780272D0"/>
    <w:rsid w:val="7D953115"/>
    <w:rsid w:val="7F9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2018-09-03T08:19:00Z</dcterms:created>
  <dc:creator>samsung</dc:creator>
  <cp:lastModifiedBy>db168</cp:lastModifiedBy>
  <dcterms:modified xsi:type="dcterms:W3CDTF">2018-09-04T02:35:18Z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